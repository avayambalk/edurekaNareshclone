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662D" w14:textId="77777777" w:rsidR="004C69D8" w:rsidRDefault="004C69D8" w:rsidP="00974633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18036E23" w14:textId="6987D021" w:rsidR="00EC5B43" w:rsidRDefault="009527EA" w:rsidP="000D7200">
      <w:pPr>
        <w:pStyle w:val="ContactInfo"/>
        <w:ind w:left="0" w:firstLine="720"/>
        <w:rPr>
          <w:rFonts w:ascii="Arial" w:hAnsi="Arial" w:cs="Arial"/>
          <w:sz w:val="40"/>
          <w:szCs w:val="40"/>
        </w:rPr>
      </w:pPr>
      <w:r w:rsidRPr="009527EA">
        <w:rPr>
          <w:rFonts w:ascii="Arial" w:hAnsi="Arial" w:cs="Arial"/>
          <w:sz w:val="40"/>
          <w:szCs w:val="40"/>
        </w:rPr>
        <w:t>Core Java Assignment - 002 - Methods</w:t>
      </w:r>
    </w:p>
    <w:p w14:paraId="590A84FF" w14:textId="5E1E276C" w:rsid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</w:t>
      </w: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. Write a Java method to find the smallest number among three numbers.</w:t>
      </w:r>
    </w:p>
    <w:p w14:paraId="45DB3340" w14:textId="51B03013" w:rsid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6F312AAE" w14:textId="71C54AED" w:rsidR="0018593C" w:rsidRPr="002D0887" w:rsidRDefault="0018593C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ab/>
      </w:r>
      <w:r w:rsidRPr="002D0887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Test Data:</w:t>
      </w:r>
    </w:p>
    <w:p w14:paraId="039D023B" w14:textId="77777777" w:rsidR="00921434" w:rsidRPr="00921434" w:rsidRDefault="00921434" w:rsidP="00206D6B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Input the first number: 25</w:t>
      </w:r>
    </w:p>
    <w:p w14:paraId="396B51DF" w14:textId="77777777" w:rsidR="00921434" w:rsidRPr="00921434" w:rsidRDefault="00921434" w:rsidP="00206D6B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Input the Second number: 37</w:t>
      </w:r>
    </w:p>
    <w:p w14:paraId="6530B9F1" w14:textId="77777777" w:rsidR="00921434" w:rsidRPr="00921434" w:rsidRDefault="00921434" w:rsidP="00206D6B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Input the third number: 29 </w:t>
      </w:r>
    </w:p>
    <w:p w14:paraId="17C5BFE7" w14:textId="77777777" w:rsidR="00206D6B" w:rsidRDefault="00206D6B" w:rsidP="00206D6B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195A3BE7" w14:textId="34540EBA" w:rsidR="00921434" w:rsidRPr="002D0887" w:rsidRDefault="00921434" w:rsidP="00206D6B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2D0887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Expected Output:</w:t>
      </w:r>
    </w:p>
    <w:p w14:paraId="0DF2DAC3" w14:textId="77777777" w:rsidR="00921434" w:rsidRPr="00921434" w:rsidRDefault="00921434" w:rsidP="00206D6B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The smallest value is 25.0</w:t>
      </w:r>
    </w:p>
    <w:p w14:paraId="155CEDB9" w14:textId="77777777" w:rsidR="00921434" w:rsidRP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29189738" w14:textId="34444318" w:rsidR="00921434" w:rsidRDefault="0018593C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18593C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</w:t>
      </w:r>
      <w:r w:rsidR="00921434"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. Write a Java method to compute the average of three numbers.</w:t>
      </w:r>
    </w:p>
    <w:p w14:paraId="39CEAE96" w14:textId="77777777" w:rsidR="00160F3F" w:rsidRPr="00921434" w:rsidRDefault="00160F3F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2F6DFDFC" w14:textId="77777777" w:rsidR="00921434" w:rsidRPr="00841368" w:rsidRDefault="00921434" w:rsidP="00160F3F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841368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Test Data:</w:t>
      </w:r>
    </w:p>
    <w:p w14:paraId="29B580B1" w14:textId="77777777" w:rsidR="00921434" w:rsidRPr="00921434" w:rsidRDefault="00921434" w:rsidP="00160F3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Input the first number: 25 </w:t>
      </w:r>
    </w:p>
    <w:p w14:paraId="3316DF77" w14:textId="77777777" w:rsidR="00921434" w:rsidRPr="00921434" w:rsidRDefault="00921434" w:rsidP="00160F3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Input the second number: 45</w:t>
      </w:r>
    </w:p>
    <w:p w14:paraId="0F87B7EB" w14:textId="77777777" w:rsidR="00921434" w:rsidRPr="00921434" w:rsidRDefault="00921434" w:rsidP="00160F3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Input the third number: 65</w:t>
      </w:r>
    </w:p>
    <w:p w14:paraId="2C47B4E1" w14:textId="77777777" w:rsidR="00841368" w:rsidRDefault="00841368" w:rsidP="00160F3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64A7641F" w14:textId="359EE86F" w:rsidR="00921434" w:rsidRPr="00841368" w:rsidRDefault="00921434" w:rsidP="00160F3F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841368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Expected Output:</w:t>
      </w:r>
    </w:p>
    <w:p w14:paraId="450835C4" w14:textId="77777777" w:rsidR="00921434" w:rsidRPr="00921434" w:rsidRDefault="00921434" w:rsidP="00160F3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The average value is 45.0</w:t>
      </w:r>
    </w:p>
    <w:p w14:paraId="0E256A60" w14:textId="77777777" w:rsidR="00921434" w:rsidRP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4C6E980D" w14:textId="3C5482A1" w:rsidR="00921434" w:rsidRPr="00921434" w:rsidRDefault="006D0BC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6D0BC4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</w:t>
      </w:r>
      <w:r w:rsidR="00921434"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. Write a Java method to display the middle character of a string.</w:t>
      </w:r>
    </w:p>
    <w:p w14:paraId="5F94D788" w14:textId="77777777" w:rsidR="00C64BD3" w:rsidRDefault="00C64BD3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1DE1833C" w14:textId="77777777" w:rsidR="00C64BD3" w:rsidRPr="00C64BD3" w:rsidRDefault="00921434" w:rsidP="00C64BD3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C64BD3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 xml:space="preserve">Note: </w:t>
      </w:r>
    </w:p>
    <w:p w14:paraId="49CC06E2" w14:textId="73DA6F02" w:rsidR="00921434" w:rsidRPr="00921434" w:rsidRDefault="00921434" w:rsidP="00C64BD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a) If the length of the string is odd there will be two middle characters.</w:t>
      </w:r>
    </w:p>
    <w:p w14:paraId="3330F5FA" w14:textId="77777777" w:rsidR="00921434" w:rsidRPr="00921434" w:rsidRDefault="00921434" w:rsidP="00C64BD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b) If the length of the string is even there will be one middle character.</w:t>
      </w:r>
    </w:p>
    <w:p w14:paraId="334EDF54" w14:textId="77777777" w:rsidR="00C64BD3" w:rsidRDefault="00C64BD3" w:rsidP="00C64BD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7859448B" w14:textId="1124293E" w:rsidR="00921434" w:rsidRPr="00C64BD3" w:rsidRDefault="00921434" w:rsidP="00C64BD3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C64BD3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Test Data:</w:t>
      </w:r>
    </w:p>
    <w:p w14:paraId="13A788B4" w14:textId="77777777" w:rsidR="00921434" w:rsidRPr="00921434" w:rsidRDefault="00921434" w:rsidP="00C64BD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Input a string: 350 </w:t>
      </w:r>
    </w:p>
    <w:p w14:paraId="1D340CC7" w14:textId="77777777" w:rsidR="00921434" w:rsidRPr="00921434" w:rsidRDefault="00921434" w:rsidP="00C64BD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Expected Output:</w:t>
      </w:r>
    </w:p>
    <w:p w14:paraId="190E28FD" w14:textId="77777777" w:rsidR="00921434" w:rsidRP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                                                                          </w:t>
      </w:r>
    </w:p>
    <w:p w14:paraId="4F473E1D" w14:textId="77777777" w:rsidR="00921434" w:rsidRPr="00921434" w:rsidRDefault="00921434" w:rsidP="007D33BC">
      <w:pPr>
        <w:spacing w:before="0" w:after="0" w:line="240" w:lineRule="auto"/>
        <w:ind w:left="720" w:right="0" w:firstLine="72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The middle character in the string: 5</w:t>
      </w:r>
    </w:p>
    <w:p w14:paraId="15EC7E87" w14:textId="77777777" w:rsidR="00921434" w:rsidRP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2CBEB186" w14:textId="3C4AC916" w:rsidR="00921434" w:rsidRPr="00921434" w:rsidRDefault="0091010A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81FCA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</w:t>
      </w:r>
      <w:r w:rsidR="00921434"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. Write a Java method to count all vowels in a string.</w:t>
      </w:r>
    </w:p>
    <w:p w14:paraId="48FB377A" w14:textId="77777777" w:rsidR="003E70F7" w:rsidRDefault="003E70F7" w:rsidP="003E70F7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2AAD292A" w14:textId="723727B5" w:rsidR="00921434" w:rsidRPr="0090055A" w:rsidRDefault="00921434" w:rsidP="003E70F7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90055A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Test Data:</w:t>
      </w:r>
    </w:p>
    <w:p w14:paraId="5010EEAC" w14:textId="77777777" w:rsidR="00921434" w:rsidRPr="00921434" w:rsidRDefault="00921434" w:rsidP="003E70F7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Input the string: w3resource </w:t>
      </w:r>
    </w:p>
    <w:p w14:paraId="3353678C" w14:textId="77777777" w:rsidR="0090055A" w:rsidRDefault="0090055A" w:rsidP="003E70F7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34A12217" w14:textId="778E90BC" w:rsidR="00921434" w:rsidRPr="0090055A" w:rsidRDefault="00921434" w:rsidP="003E70F7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90055A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Expected Output:</w:t>
      </w:r>
    </w:p>
    <w:p w14:paraId="7DE64BDF" w14:textId="57F5D267" w:rsidR="00921434" w:rsidRPr="00921434" w:rsidRDefault="00921434" w:rsidP="0090055A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Number </w:t>
      </w:r>
      <w:r w:rsidR="0090055A"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of Vowels</w:t>
      </w: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 in the string: 4</w:t>
      </w:r>
    </w:p>
    <w:p w14:paraId="34570278" w14:textId="77777777" w:rsidR="00921434" w:rsidRP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09067C08" w14:textId="0095DA07" w:rsidR="00921434" w:rsidRPr="00921434" w:rsidRDefault="00A35C81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2154DE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</w:t>
      </w:r>
      <w:r w:rsidR="00921434"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. Write a Java method to count all words in a string.</w:t>
      </w:r>
    </w:p>
    <w:p w14:paraId="35AC050C" w14:textId="77777777" w:rsidR="0084785F" w:rsidRDefault="0084785F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58D0E87E" w14:textId="17DDDE76" w:rsidR="00921434" w:rsidRPr="0084785F" w:rsidRDefault="00921434" w:rsidP="0084785F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84785F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Test Data:</w:t>
      </w:r>
    </w:p>
    <w:p w14:paraId="6173FC58" w14:textId="77777777" w:rsidR="00921434" w:rsidRPr="00921434" w:rsidRDefault="00921434" w:rsidP="0084785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Input the string: The quick brown fox jumps over the lazy dog.</w:t>
      </w:r>
    </w:p>
    <w:p w14:paraId="799DDEC6" w14:textId="77777777" w:rsidR="0084785F" w:rsidRDefault="0084785F" w:rsidP="0084785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39A49C41" w14:textId="234A6F55" w:rsidR="00921434" w:rsidRPr="00921434" w:rsidRDefault="00921434" w:rsidP="0084785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Expected Output:</w:t>
      </w:r>
    </w:p>
    <w:p w14:paraId="76C091FF" w14:textId="77777777" w:rsidR="00921434" w:rsidRPr="00921434" w:rsidRDefault="00921434" w:rsidP="0084785F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Number of words in the string: 9</w:t>
      </w:r>
    </w:p>
    <w:p w14:paraId="2B641F60" w14:textId="77777777" w:rsidR="00921434" w:rsidRP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3B146D5B" w14:textId="3AD7380D" w:rsidR="00921434" w:rsidRPr="00921434" w:rsidRDefault="00EB0231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AE4239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</w:t>
      </w:r>
      <w:r w:rsidR="00921434"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. Write a Java method to compute the sum of the digits in an integer.</w:t>
      </w:r>
    </w:p>
    <w:p w14:paraId="4F5A37BE" w14:textId="77777777" w:rsidR="00BF3933" w:rsidRDefault="00BF3933" w:rsidP="00BF393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19B420D7" w14:textId="1DB8A337" w:rsidR="00921434" w:rsidRPr="00BF3933" w:rsidRDefault="00921434" w:rsidP="00BF3933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BF3933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Test Data:</w:t>
      </w:r>
    </w:p>
    <w:p w14:paraId="2E5C9759" w14:textId="77777777" w:rsidR="00921434" w:rsidRPr="00921434" w:rsidRDefault="00921434" w:rsidP="00BF393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Input an integer: 25</w:t>
      </w:r>
    </w:p>
    <w:p w14:paraId="0BE41370" w14:textId="77777777" w:rsidR="00BF3933" w:rsidRDefault="00BF3933" w:rsidP="00BF393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3126F07F" w14:textId="531947CB" w:rsidR="00921434" w:rsidRPr="00BF3933" w:rsidRDefault="00921434" w:rsidP="00BF3933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BF3933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Expected Output:</w:t>
      </w:r>
    </w:p>
    <w:p w14:paraId="18A48D59" w14:textId="77777777" w:rsidR="00921434" w:rsidRPr="00921434" w:rsidRDefault="00921434" w:rsidP="00BF3933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The sum is 7 </w:t>
      </w:r>
    </w:p>
    <w:p w14:paraId="5A87A242" w14:textId="77777777" w:rsidR="00921434" w:rsidRPr="00921434" w:rsidRDefault="00921434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5EC27E3C" w14:textId="547E646A" w:rsidR="00921434" w:rsidRPr="00921434" w:rsidRDefault="001E3B08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1E3B08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Q</w:t>
      </w:r>
      <w:r w:rsidR="00921434"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. Write a Java method to check whether a string is a valid password.</w:t>
      </w:r>
    </w:p>
    <w:p w14:paraId="498A2CA7" w14:textId="77777777" w:rsidR="001E3B08" w:rsidRDefault="001E3B08" w:rsidP="00921434">
      <w:pPr>
        <w:spacing w:before="0" w:after="0" w:line="240" w:lineRule="auto"/>
        <w:ind w:left="72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66719CA9" w14:textId="71183A86" w:rsidR="00921434" w:rsidRPr="002252C8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2252C8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Password rules:</w:t>
      </w:r>
    </w:p>
    <w:p w14:paraId="2F93E992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A password must have at least ten characters.</w:t>
      </w:r>
    </w:p>
    <w:p w14:paraId="58744846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A password consists of only letters and digits.</w:t>
      </w:r>
    </w:p>
    <w:p w14:paraId="00059527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A password must contain at least two digits.</w:t>
      </w:r>
    </w:p>
    <w:p w14:paraId="7137A5F9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</w:p>
    <w:p w14:paraId="7EE7331F" w14:textId="77777777" w:rsidR="00921434" w:rsidRPr="002252C8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</w:pPr>
      <w:r w:rsidRPr="002252C8">
        <w:rPr>
          <w:rFonts w:ascii="Arial" w:eastAsia="Times New Roman" w:hAnsi="Arial" w:cs="Arial"/>
          <w:b/>
          <w:bCs/>
          <w:color w:val="auto"/>
          <w:sz w:val="24"/>
          <w:szCs w:val="24"/>
          <w:lang w:val="en-IN" w:eastAsia="en-IN"/>
        </w:rPr>
        <w:t>Expected Output:</w:t>
      </w:r>
    </w:p>
    <w:p w14:paraId="6FAF68EC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1. A password must have at least eight characters.                                             </w:t>
      </w:r>
    </w:p>
    <w:p w14:paraId="37592A35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2. A password consists of only letters and digits.                                         </w:t>
      </w:r>
    </w:p>
    <w:p w14:paraId="72B5127C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3. A password must contain at least two digits                                        </w:t>
      </w:r>
    </w:p>
    <w:p w14:paraId="27931A15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Input a password (You are agreeing to the above Terms and Conditions.): abcd1234           </w:t>
      </w:r>
    </w:p>
    <w:p w14:paraId="515C54FF" w14:textId="77777777" w:rsidR="00921434" w:rsidRPr="00921434" w:rsidRDefault="00921434" w:rsidP="001E3B08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 xml:space="preserve">Password is valid: abcd1234 </w:t>
      </w:r>
    </w:p>
    <w:p w14:paraId="47320DA4" w14:textId="1EBC209A" w:rsidR="00921434" w:rsidRPr="00921434" w:rsidRDefault="00921434" w:rsidP="00500EF6">
      <w:pPr>
        <w:spacing w:before="0" w:after="0" w:line="240" w:lineRule="auto"/>
        <w:ind w:left="1440" w:right="0"/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</w:pPr>
      <w:r w:rsidRPr="00921434">
        <w:rPr>
          <w:rFonts w:ascii="Arial" w:eastAsia="Times New Roman" w:hAnsi="Arial" w:cs="Arial"/>
          <w:bCs/>
          <w:color w:val="auto"/>
          <w:sz w:val="24"/>
          <w:szCs w:val="24"/>
          <w:lang w:val="en-IN" w:eastAsia="en-IN"/>
        </w:rPr>
        <w:t>Click me to see the solution</w:t>
      </w:r>
      <w:bookmarkStart w:id="0" w:name="_GoBack"/>
      <w:bookmarkEnd w:id="0"/>
    </w:p>
    <w:sectPr w:rsidR="00921434" w:rsidRPr="00921434">
      <w:headerReference w:type="default" r:id="rId8"/>
      <w:footerReference w:type="default" r:id="rId9"/>
      <w:pgSz w:w="12240" w:h="15840" w:code="1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93945" w14:textId="77777777" w:rsidR="006236E5" w:rsidRDefault="006236E5">
      <w:pPr>
        <w:spacing w:before="0" w:after="0" w:line="240" w:lineRule="auto"/>
      </w:pPr>
      <w:r>
        <w:separator/>
      </w:r>
    </w:p>
  </w:endnote>
  <w:endnote w:type="continuationSeparator" w:id="0">
    <w:p w14:paraId="6B7A701E" w14:textId="77777777" w:rsidR="006236E5" w:rsidRDefault="006236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1C2B" w14:textId="77777777" w:rsidR="00796913" w:rsidRDefault="00796913">
    <w:pPr>
      <w:pStyle w:val="Footer"/>
    </w:pPr>
    <w:r>
      <w:rPr>
        <w:noProof/>
        <w:lang w:val="en-IN" w:eastAsia="en-IN"/>
      </w:rPr>
      <w:drawing>
        <wp:inline distT="0" distB="0" distL="0" distR="0" wp14:anchorId="38E98FDF" wp14:editId="734138F9">
          <wp:extent cx="6858000" cy="887730"/>
          <wp:effectExtent l="0" t="0" r="0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87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BE6AF3" w14:textId="77777777" w:rsidR="005D5BF5" w:rsidRDefault="006236E5" w:rsidP="00ED505B">
    <w:pPr>
      <w:pStyle w:val="NoSpacing"/>
      <w:jc w:val="center"/>
    </w:pPr>
    <w:hyperlink r:id="rId2" w:history="1">
      <w:r w:rsidR="00ED505B" w:rsidRPr="00343A08">
        <w:rPr>
          <w:rStyle w:val="Hyperlink"/>
        </w:rPr>
        <w:t>http://c2t.nchaurasia.in/</w:t>
      </w:r>
    </w:hyperlink>
    <w:r w:rsidR="00ED505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12559" w14:textId="77777777" w:rsidR="006236E5" w:rsidRDefault="006236E5">
      <w:pPr>
        <w:spacing w:before="0" w:after="0" w:line="240" w:lineRule="auto"/>
      </w:pPr>
      <w:r>
        <w:separator/>
      </w:r>
    </w:p>
  </w:footnote>
  <w:footnote w:type="continuationSeparator" w:id="0">
    <w:p w14:paraId="5D8E94B2" w14:textId="77777777" w:rsidR="006236E5" w:rsidRDefault="006236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83CE9" w14:textId="77777777" w:rsidR="007D5E8C" w:rsidRDefault="007D5E8C" w:rsidP="004C69D8">
    <w:pPr>
      <w:pStyle w:val="Header"/>
    </w:pPr>
    <w:r>
      <w:rPr>
        <w:noProof/>
        <w:lang w:val="en-IN" w:eastAsia="en-IN"/>
      </w:rPr>
      <w:drawing>
        <wp:inline distT="0" distB="0" distL="0" distR="0" wp14:anchorId="6CB36F0A" wp14:editId="3AB7D16A">
          <wp:extent cx="6858000" cy="970915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970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D63"/>
    <w:multiLevelType w:val="hybridMultilevel"/>
    <w:tmpl w:val="C4D6C75E"/>
    <w:lvl w:ilvl="0" w:tplc="059A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D578E"/>
    <w:multiLevelType w:val="hybridMultilevel"/>
    <w:tmpl w:val="D8B2A56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CFD5CAA"/>
    <w:multiLevelType w:val="hybridMultilevel"/>
    <w:tmpl w:val="486A9D66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60F40E1"/>
    <w:multiLevelType w:val="hybridMultilevel"/>
    <w:tmpl w:val="75EC47B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691C2ED7"/>
    <w:multiLevelType w:val="hybridMultilevel"/>
    <w:tmpl w:val="4330D3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C115CF2"/>
    <w:multiLevelType w:val="hybridMultilevel"/>
    <w:tmpl w:val="0F64F5A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3"/>
    <w:rsid w:val="00030841"/>
    <w:rsid w:val="000C492D"/>
    <w:rsid w:val="000D7200"/>
    <w:rsid w:val="001011FA"/>
    <w:rsid w:val="00123CEE"/>
    <w:rsid w:val="00160F3F"/>
    <w:rsid w:val="001838A9"/>
    <w:rsid w:val="0018593C"/>
    <w:rsid w:val="001C0535"/>
    <w:rsid w:val="001C79F9"/>
    <w:rsid w:val="001E3B08"/>
    <w:rsid w:val="00206D6B"/>
    <w:rsid w:val="002154DE"/>
    <w:rsid w:val="002252C8"/>
    <w:rsid w:val="002C0C22"/>
    <w:rsid w:val="002D0887"/>
    <w:rsid w:val="002F0D5F"/>
    <w:rsid w:val="002F5D0B"/>
    <w:rsid w:val="0030059F"/>
    <w:rsid w:val="0033627A"/>
    <w:rsid w:val="003471CB"/>
    <w:rsid w:val="00353C00"/>
    <w:rsid w:val="003D7547"/>
    <w:rsid w:val="003E70F7"/>
    <w:rsid w:val="00471F1F"/>
    <w:rsid w:val="004C69D8"/>
    <w:rsid w:val="004F279A"/>
    <w:rsid w:val="00500EF6"/>
    <w:rsid w:val="00570F9D"/>
    <w:rsid w:val="005D5BF5"/>
    <w:rsid w:val="005D64FC"/>
    <w:rsid w:val="005F7823"/>
    <w:rsid w:val="00607C7D"/>
    <w:rsid w:val="006235E1"/>
    <w:rsid w:val="006236E5"/>
    <w:rsid w:val="00645499"/>
    <w:rsid w:val="006464F4"/>
    <w:rsid w:val="00681933"/>
    <w:rsid w:val="006B0D99"/>
    <w:rsid w:val="006C623E"/>
    <w:rsid w:val="006D0BC4"/>
    <w:rsid w:val="006E59EF"/>
    <w:rsid w:val="007154FE"/>
    <w:rsid w:val="0071563E"/>
    <w:rsid w:val="00715A53"/>
    <w:rsid w:val="00735F07"/>
    <w:rsid w:val="00742FB1"/>
    <w:rsid w:val="00776877"/>
    <w:rsid w:val="007856A1"/>
    <w:rsid w:val="0079010C"/>
    <w:rsid w:val="00790C44"/>
    <w:rsid w:val="00796913"/>
    <w:rsid w:val="007B66A7"/>
    <w:rsid w:val="007D33BC"/>
    <w:rsid w:val="007D5E8C"/>
    <w:rsid w:val="0080439B"/>
    <w:rsid w:val="00841368"/>
    <w:rsid w:val="0084785F"/>
    <w:rsid w:val="008921F9"/>
    <w:rsid w:val="008B37B9"/>
    <w:rsid w:val="0090055A"/>
    <w:rsid w:val="00900AE5"/>
    <w:rsid w:val="0091010A"/>
    <w:rsid w:val="00921434"/>
    <w:rsid w:val="009527EA"/>
    <w:rsid w:val="00956FAD"/>
    <w:rsid w:val="009738FD"/>
    <w:rsid w:val="00974633"/>
    <w:rsid w:val="00975854"/>
    <w:rsid w:val="00977AB9"/>
    <w:rsid w:val="00981FCA"/>
    <w:rsid w:val="00994118"/>
    <w:rsid w:val="009A7611"/>
    <w:rsid w:val="009C79AD"/>
    <w:rsid w:val="009D7E36"/>
    <w:rsid w:val="00A16216"/>
    <w:rsid w:val="00A22795"/>
    <w:rsid w:val="00A31E66"/>
    <w:rsid w:val="00A35C81"/>
    <w:rsid w:val="00A60045"/>
    <w:rsid w:val="00A86428"/>
    <w:rsid w:val="00AB2757"/>
    <w:rsid w:val="00AD2639"/>
    <w:rsid w:val="00AD6AC6"/>
    <w:rsid w:val="00AE4239"/>
    <w:rsid w:val="00AE72AF"/>
    <w:rsid w:val="00AF4644"/>
    <w:rsid w:val="00B01009"/>
    <w:rsid w:val="00B20DD1"/>
    <w:rsid w:val="00B330EE"/>
    <w:rsid w:val="00B37809"/>
    <w:rsid w:val="00B75744"/>
    <w:rsid w:val="00BD2E98"/>
    <w:rsid w:val="00BE4958"/>
    <w:rsid w:val="00BF3933"/>
    <w:rsid w:val="00C40946"/>
    <w:rsid w:val="00C47B01"/>
    <w:rsid w:val="00C64BD3"/>
    <w:rsid w:val="00C67B93"/>
    <w:rsid w:val="00C76AE3"/>
    <w:rsid w:val="00D32517"/>
    <w:rsid w:val="00D348F9"/>
    <w:rsid w:val="00D51754"/>
    <w:rsid w:val="00D64A80"/>
    <w:rsid w:val="00D73E57"/>
    <w:rsid w:val="00DB0D18"/>
    <w:rsid w:val="00DB7D18"/>
    <w:rsid w:val="00DD56B8"/>
    <w:rsid w:val="00E66C82"/>
    <w:rsid w:val="00E825E1"/>
    <w:rsid w:val="00EA0ECB"/>
    <w:rsid w:val="00EB0231"/>
    <w:rsid w:val="00EC5B43"/>
    <w:rsid w:val="00ED505B"/>
    <w:rsid w:val="00EE1A89"/>
    <w:rsid w:val="00EF0E41"/>
    <w:rsid w:val="00F54B9A"/>
    <w:rsid w:val="00F6638E"/>
    <w:rsid w:val="00F71498"/>
    <w:rsid w:val="00F85046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4AB3"/>
  <w15:chartTrackingRefBased/>
  <w15:docId w15:val="{BDA7E283-5F2D-481B-BBE0-1F5556D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styleId="Hyperlink">
    <w:name w:val="Hyperlink"/>
    <w:basedOn w:val="DefaultParagraphFont"/>
    <w:uiPriority w:val="99"/>
    <w:unhideWhenUsed/>
    <w:rsid w:val="001C79F9"/>
    <w:rPr>
      <w:color w:val="199BD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D1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7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0D99"/>
    <w:rPr>
      <w:color w:val="956AA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2t.nchaurasia.in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chaurasia\AppData\Roaming\Microsoft\Templates\Elementary%20school%20newsletter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newsletter.dotx</Template>
  <TotalTime>369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Chaurasia, Naresh</dc:creator>
  <cp:keywords/>
  <cp:lastModifiedBy>message4naresh@gmail.com</cp:lastModifiedBy>
  <cp:revision>80</cp:revision>
  <cp:lastPrinted>2018-04-23T11:19:00Z</cp:lastPrinted>
  <dcterms:created xsi:type="dcterms:W3CDTF">2017-09-22T02:27:00Z</dcterms:created>
  <dcterms:modified xsi:type="dcterms:W3CDTF">2018-04-23T16:43:00Z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</Properties>
</file>