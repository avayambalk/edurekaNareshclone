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662D" w14:textId="77777777" w:rsidR="004C69D8" w:rsidRDefault="004C69D8" w:rsidP="00974633">
      <w:pPr>
        <w:pStyle w:val="ContactInfo"/>
        <w:rPr>
          <w:rFonts w:ascii="Arial" w:hAnsi="Arial" w:cs="Arial"/>
          <w:color w:val="000000"/>
          <w:sz w:val="24"/>
          <w:szCs w:val="24"/>
        </w:rPr>
      </w:pPr>
    </w:p>
    <w:p w14:paraId="18036E23" w14:textId="5D4119AF" w:rsidR="00EC5B43" w:rsidRDefault="001011FA" w:rsidP="000D7200">
      <w:pPr>
        <w:pStyle w:val="ContactInfo"/>
        <w:ind w:left="0"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Core Java Assignment </w:t>
      </w:r>
      <w:r w:rsidR="0080439B">
        <w:rPr>
          <w:rFonts w:ascii="Arial" w:hAnsi="Arial" w:cs="Arial"/>
          <w:sz w:val="40"/>
          <w:szCs w:val="40"/>
        </w:rPr>
        <w:t>- 001 -</w:t>
      </w:r>
      <w:r>
        <w:rPr>
          <w:rFonts w:ascii="Arial" w:hAnsi="Arial" w:cs="Arial"/>
          <w:sz w:val="40"/>
          <w:szCs w:val="40"/>
        </w:rPr>
        <w:t xml:space="preserve"> Logic Building</w:t>
      </w:r>
    </w:p>
    <w:p w14:paraId="1F346119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Q. Fibonacci series</w:t>
      </w:r>
    </w:p>
    <w:p w14:paraId="377DC1C4" w14:textId="58B139A5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Write a java program to print Fibonacci series without using recursion and using recursion.</w:t>
      </w:r>
    </w:p>
    <w:p w14:paraId="6E7F5331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Input: 10</w:t>
      </w:r>
    </w:p>
    <w:p w14:paraId="25A77A96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Output: 0 1 1 2 3 5 8 13 21 34</w:t>
      </w:r>
    </w:p>
    <w:p w14:paraId="251682AB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 </w:t>
      </w:r>
    </w:p>
    <w:p w14:paraId="6B9F9A1C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Q. Prime number</w:t>
      </w:r>
    </w:p>
    <w:p w14:paraId="64E802A8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Write a java program to check prime number.</w:t>
      </w:r>
    </w:p>
    <w:p w14:paraId="33BAC2D2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Input: 44</w:t>
      </w:r>
    </w:p>
    <w:p w14:paraId="1ED0B953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Output: not prime number</w:t>
      </w:r>
    </w:p>
    <w:p w14:paraId="4862601F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Input: 7</w:t>
      </w:r>
    </w:p>
    <w:p w14:paraId="010E5D3B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Output: prime number</w:t>
      </w:r>
    </w:p>
    <w:p w14:paraId="1F1B5D5A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 </w:t>
      </w:r>
    </w:p>
    <w:p w14:paraId="77D91305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Q. Palindrome number</w:t>
      </w:r>
    </w:p>
    <w:p w14:paraId="5DBB9D8A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Write a java program to check palindrome number.</w:t>
      </w:r>
    </w:p>
    <w:p w14:paraId="01979CF7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Input: 329</w:t>
      </w:r>
    </w:p>
    <w:p w14:paraId="306D5D70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Output: not palindrome number</w:t>
      </w:r>
    </w:p>
    <w:p w14:paraId="6EA663E2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Input: 12321</w:t>
      </w:r>
    </w:p>
    <w:p w14:paraId="0052C469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Output: palindrome number</w:t>
      </w:r>
    </w:p>
    <w:p w14:paraId="0245B036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 </w:t>
      </w:r>
    </w:p>
    <w:p w14:paraId="4685C6B5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Q. Factorial number</w:t>
      </w:r>
    </w:p>
    <w:p w14:paraId="1524F3B9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Write a java program to print factorial of a number.</w:t>
      </w:r>
    </w:p>
    <w:p w14:paraId="45A6BBED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Input: 5</w:t>
      </w:r>
    </w:p>
    <w:p w14:paraId="28844406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Output: 120</w:t>
      </w:r>
    </w:p>
    <w:p w14:paraId="7532543F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Input: 6</w:t>
      </w:r>
    </w:p>
    <w:p w14:paraId="26D6EC53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Output: 720</w:t>
      </w:r>
    </w:p>
    <w:p w14:paraId="1E34F450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 </w:t>
      </w:r>
    </w:p>
    <w:p w14:paraId="708D5177" w14:textId="3FBEB471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Q. Armstrong number</w:t>
      </w: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(Note- A number is </w:t>
      </w:r>
      <w:r w:rsidR="00994118"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Armstrong</w:t>
      </w: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if the sum of the cubes of digit of number is equal to the number.)</w:t>
      </w:r>
    </w:p>
    <w:p w14:paraId="787B291B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Write a java program to check Armstrong number.</w:t>
      </w:r>
    </w:p>
    <w:p w14:paraId="27E4D9C9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Input: 153</w:t>
      </w:r>
    </w:p>
    <w:p w14:paraId="1183B9EE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Output: Armstrong number</w:t>
      </w:r>
    </w:p>
    <w:p w14:paraId="0580A500" w14:textId="77777777" w:rsidR="00D64A80" w:rsidRP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Input: 22</w:t>
      </w:r>
    </w:p>
    <w:p w14:paraId="334693B1" w14:textId="0363294F" w:rsidR="00D64A80" w:rsidRDefault="00D64A80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D64A80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Output: not Armstrong number</w:t>
      </w:r>
    </w:p>
    <w:p w14:paraId="0E3475B2" w14:textId="0D93F7C6" w:rsid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749175C5" w14:textId="398F45DB" w:rsidR="006464F4" w:rsidRPr="006464F4" w:rsidRDefault="00B7574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B75744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  <w:r w:rsidR="006464F4"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Write a Java program to print the area and perimeter of a circle. </w:t>
      </w:r>
    </w:p>
    <w:p w14:paraId="0B5FFD2E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35A5B9AA" w14:textId="77777777" w:rsidR="00B75744" w:rsidRDefault="00B7574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7C8095DD" w14:textId="6417203D" w:rsidR="006464F4" w:rsidRPr="006464F4" w:rsidRDefault="00B7574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B75744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  <w:r w:rsidR="006464F4"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Write a Java program to swap two variables. </w:t>
      </w:r>
    </w:p>
    <w:p w14:paraId="6C023C6A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2CD49589" w14:textId="65FD62EC" w:rsidR="006464F4" w:rsidRPr="006464F4" w:rsidRDefault="006E59EF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E59EF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  <w:r w:rsidR="006464F4"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Write a Java program to check whether Java is installed on your computer.</w:t>
      </w:r>
    </w:p>
    <w:p w14:paraId="72797951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Expected Output</w:t>
      </w:r>
    </w:p>
    <w:p w14:paraId="392FFC62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Java Version: 1.8.0_71</w:t>
      </w:r>
    </w:p>
    <w:p w14:paraId="00F1FB12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Java Runtime Version: 1.8.0_71-b15</w:t>
      </w:r>
    </w:p>
    <w:p w14:paraId="5E398F3E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Java Home: /opt/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jdk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/jdk1.8.0_71/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jre</w:t>
      </w:r>
      <w:proofErr w:type="spellEnd"/>
    </w:p>
    <w:p w14:paraId="61393615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Java Vendor: Oracle Corporation</w:t>
      </w:r>
    </w:p>
    <w:p w14:paraId="6ADCB2E5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Java Vendor URL: http://java.oracle.com/</w:t>
      </w:r>
    </w:p>
    <w:p w14:paraId="2FC7F148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Java Class Path</w:t>
      </w:r>
      <w:proofErr w:type="gram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: .</w:t>
      </w:r>
      <w:proofErr w:type="gram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</w:p>
    <w:p w14:paraId="248014D3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60ABA8EF" w14:textId="6705A4DD" w:rsidR="006464F4" w:rsidRPr="006464F4" w:rsidRDefault="006E59EF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E59EF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  <w:r w:rsidR="006464F4"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Swap Numbers Without Using Third Variable Java Example </w:t>
      </w:r>
    </w:p>
    <w:p w14:paraId="347CC133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310C9C57" w14:textId="595921A5" w:rsidR="006464F4" w:rsidRPr="006464F4" w:rsidRDefault="006E59EF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E59EF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 xml:space="preserve"> </w:t>
      </w:r>
      <w:r w:rsidR="006464F4"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Java Factorial Example </w:t>
      </w:r>
    </w:p>
    <w:p w14:paraId="4BD69523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02245043" w14:textId="1FDB503E" w:rsidR="006464F4" w:rsidRPr="006464F4" w:rsidRDefault="006E59EF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E59EF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 xml:space="preserve"> </w:t>
      </w:r>
      <w:r w:rsidR="006464F4"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Java Factorial Using Recursion Example </w:t>
      </w:r>
    </w:p>
    <w:p w14:paraId="4627C712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7F0CE83C" w14:textId="5680BF52" w:rsidR="006464F4" w:rsidRPr="006464F4" w:rsidRDefault="006E59EF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E59EF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 xml:space="preserve"> </w:t>
      </w:r>
      <w:r w:rsidR="006464F4"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Write a Java program and compute the sum of the digits of an integer.</w:t>
      </w:r>
    </w:p>
    <w:p w14:paraId="2D364FD1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 an integer: 25</w:t>
      </w:r>
    </w:p>
    <w:p w14:paraId="17A0CEE2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Expected Output</w:t>
      </w:r>
    </w:p>
    <w:p w14:paraId="0F2D724C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The sum of the digits is: 7 </w:t>
      </w:r>
    </w:p>
    <w:p w14:paraId="5D8677F1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0AB44A72" w14:textId="2A4940DD" w:rsidR="006464F4" w:rsidRPr="006464F4" w:rsidRDefault="006E59EF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E59EF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 xml:space="preserve"> </w:t>
      </w:r>
      <w:r w:rsidR="006464F4"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Write a Java program to reverse a string.</w:t>
      </w:r>
    </w:p>
    <w:p w14:paraId="4198AE7D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Input a string: The quick brown fox</w:t>
      </w:r>
    </w:p>
    <w:p w14:paraId="196AB84C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Expected Output</w:t>
      </w:r>
    </w:p>
    <w:p w14:paraId="2E2CE8A5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Reverse string: 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xof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nworb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kciuq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ehT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</w:p>
    <w:p w14:paraId="0BE5BBCA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0761F08E" w14:textId="554C75D0" w:rsidR="006464F4" w:rsidRPr="006464F4" w:rsidRDefault="006E59EF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E59EF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 xml:space="preserve"> </w:t>
      </w:r>
      <w:r w:rsidR="006464F4"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Write a Java program to count the letters, spaces, numbers and other characters of an input string.</w:t>
      </w:r>
    </w:p>
    <w:p w14:paraId="53562597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2AECFFED" w14:textId="5BEA360D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The string is</w:t>
      </w:r>
      <w:bookmarkStart w:id="0" w:name="_GoBack"/>
      <w:bookmarkEnd w:id="0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: Aa 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kiu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, I 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swd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skieo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236587. GH 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kiu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: </w:t>
      </w:r>
      <w:proofErr w:type="spellStart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sieo</w:t>
      </w:r>
      <w:proofErr w:type="spellEnd"/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?? 25.33</w:t>
      </w:r>
    </w:p>
    <w:p w14:paraId="6122FA6B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letter: 23</w:t>
      </w:r>
    </w:p>
    <w:p w14:paraId="15EDB41D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space: 9</w:t>
      </w:r>
    </w:p>
    <w:p w14:paraId="5B237CD3" w14:textId="77777777" w:rsidR="006464F4" w:rsidRPr="006464F4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number: 10</w:t>
      </w:r>
    </w:p>
    <w:p w14:paraId="00950CB3" w14:textId="7B787EA5" w:rsidR="006464F4" w:rsidRPr="00D64A80" w:rsidRDefault="006464F4" w:rsidP="006E59EF">
      <w:pPr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6464F4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other: 6</w:t>
      </w:r>
    </w:p>
    <w:p w14:paraId="4BBD2A17" w14:textId="77777777" w:rsidR="008921F9" w:rsidRDefault="008921F9" w:rsidP="008921F9">
      <w:pPr>
        <w:pStyle w:val="ContactInfo"/>
        <w:rPr>
          <w:rFonts w:ascii="Arial" w:hAnsi="Arial" w:cs="Arial"/>
          <w:color w:val="000000"/>
          <w:sz w:val="24"/>
          <w:szCs w:val="24"/>
        </w:rPr>
      </w:pPr>
    </w:p>
    <w:p w14:paraId="4F79D53A" w14:textId="5317C304" w:rsidR="008921F9" w:rsidRPr="00974633" w:rsidRDefault="008921F9" w:rsidP="00C47B01">
      <w:pPr>
        <w:pStyle w:val="ContactInfo"/>
        <w:ind w:left="0"/>
        <w:rPr>
          <w:rFonts w:ascii="Arial" w:hAnsi="Arial" w:cs="Arial"/>
          <w:color w:val="000000"/>
        </w:rPr>
      </w:pPr>
    </w:p>
    <w:sectPr w:rsidR="008921F9" w:rsidRPr="00974633">
      <w:headerReference w:type="default" r:id="rId8"/>
      <w:footerReference w:type="default" r:id="rId9"/>
      <w:pgSz w:w="12240" w:h="15840" w:code="1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10E4A" w14:textId="77777777" w:rsidR="00776877" w:rsidRDefault="00776877">
      <w:pPr>
        <w:spacing w:before="0" w:after="0" w:line="240" w:lineRule="auto"/>
      </w:pPr>
      <w:r>
        <w:separator/>
      </w:r>
    </w:p>
  </w:endnote>
  <w:endnote w:type="continuationSeparator" w:id="0">
    <w:p w14:paraId="36A64F20" w14:textId="77777777" w:rsidR="00776877" w:rsidRDefault="007768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1C2B" w14:textId="77777777" w:rsidR="00796913" w:rsidRDefault="00796913">
    <w:pPr>
      <w:pStyle w:val="Footer"/>
    </w:pPr>
    <w:r>
      <w:rPr>
        <w:noProof/>
        <w:lang w:val="en-IN" w:eastAsia="en-IN"/>
      </w:rPr>
      <w:drawing>
        <wp:inline distT="0" distB="0" distL="0" distR="0" wp14:anchorId="38E98FDF" wp14:editId="734138F9">
          <wp:extent cx="6858000" cy="88773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87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BE6AF3" w14:textId="77777777" w:rsidR="005D5BF5" w:rsidRDefault="00776877" w:rsidP="00ED505B">
    <w:pPr>
      <w:pStyle w:val="NoSpacing"/>
      <w:jc w:val="center"/>
    </w:pPr>
    <w:hyperlink r:id="rId2" w:history="1">
      <w:r w:rsidR="00ED505B" w:rsidRPr="00343A08">
        <w:rPr>
          <w:rStyle w:val="Hyperlink"/>
        </w:rPr>
        <w:t>http://c2t.nchaurasia.in/</w:t>
      </w:r>
    </w:hyperlink>
    <w:r w:rsidR="00ED505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A0525" w14:textId="77777777" w:rsidR="00776877" w:rsidRDefault="00776877">
      <w:pPr>
        <w:spacing w:before="0" w:after="0" w:line="240" w:lineRule="auto"/>
      </w:pPr>
      <w:r>
        <w:separator/>
      </w:r>
    </w:p>
  </w:footnote>
  <w:footnote w:type="continuationSeparator" w:id="0">
    <w:p w14:paraId="3CA76353" w14:textId="77777777" w:rsidR="00776877" w:rsidRDefault="007768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83CE9" w14:textId="77777777" w:rsidR="007D5E8C" w:rsidRDefault="007D5E8C" w:rsidP="004C69D8">
    <w:pPr>
      <w:pStyle w:val="Header"/>
    </w:pPr>
    <w:r>
      <w:rPr>
        <w:noProof/>
        <w:lang w:val="en-IN" w:eastAsia="en-IN"/>
      </w:rPr>
      <w:drawing>
        <wp:inline distT="0" distB="0" distL="0" distR="0" wp14:anchorId="6CB36F0A" wp14:editId="3AB7D16A">
          <wp:extent cx="6858000" cy="9709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970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D63"/>
    <w:multiLevelType w:val="hybridMultilevel"/>
    <w:tmpl w:val="C4D6C75E"/>
    <w:lvl w:ilvl="0" w:tplc="059A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D578E"/>
    <w:multiLevelType w:val="hybridMultilevel"/>
    <w:tmpl w:val="D8B2A56C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CFD5CAA"/>
    <w:multiLevelType w:val="hybridMultilevel"/>
    <w:tmpl w:val="486A9D66"/>
    <w:lvl w:ilvl="0" w:tplc="4009000F">
      <w:start w:val="1"/>
      <w:numFmt w:val="decimal"/>
      <w:lvlText w:val="%1."/>
      <w:lvlJc w:val="left"/>
      <w:pPr>
        <w:ind w:left="504" w:hanging="360"/>
      </w:p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60F40E1"/>
    <w:multiLevelType w:val="hybridMultilevel"/>
    <w:tmpl w:val="75EC47BE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691C2ED7"/>
    <w:multiLevelType w:val="hybridMultilevel"/>
    <w:tmpl w:val="4330D3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C115CF2"/>
    <w:multiLevelType w:val="hybridMultilevel"/>
    <w:tmpl w:val="0F64F5A0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3"/>
    <w:rsid w:val="00030841"/>
    <w:rsid w:val="000C492D"/>
    <w:rsid w:val="000D7200"/>
    <w:rsid w:val="001011FA"/>
    <w:rsid w:val="001838A9"/>
    <w:rsid w:val="001C79F9"/>
    <w:rsid w:val="002C0C22"/>
    <w:rsid w:val="002F0D5F"/>
    <w:rsid w:val="0030059F"/>
    <w:rsid w:val="0033627A"/>
    <w:rsid w:val="003471CB"/>
    <w:rsid w:val="00353C00"/>
    <w:rsid w:val="003D7547"/>
    <w:rsid w:val="00471F1F"/>
    <w:rsid w:val="004C69D8"/>
    <w:rsid w:val="004F279A"/>
    <w:rsid w:val="00570F9D"/>
    <w:rsid w:val="005D5BF5"/>
    <w:rsid w:val="005F7823"/>
    <w:rsid w:val="00607C7D"/>
    <w:rsid w:val="00645499"/>
    <w:rsid w:val="006464F4"/>
    <w:rsid w:val="00681933"/>
    <w:rsid w:val="006B0D99"/>
    <w:rsid w:val="006C623E"/>
    <w:rsid w:val="006E59EF"/>
    <w:rsid w:val="007154FE"/>
    <w:rsid w:val="0071563E"/>
    <w:rsid w:val="00715A53"/>
    <w:rsid w:val="00735F07"/>
    <w:rsid w:val="00742FB1"/>
    <w:rsid w:val="00776877"/>
    <w:rsid w:val="007856A1"/>
    <w:rsid w:val="0079010C"/>
    <w:rsid w:val="00790C44"/>
    <w:rsid w:val="00796913"/>
    <w:rsid w:val="007B66A7"/>
    <w:rsid w:val="007D5E8C"/>
    <w:rsid w:val="0080439B"/>
    <w:rsid w:val="008921F9"/>
    <w:rsid w:val="008B37B9"/>
    <w:rsid w:val="00900AE5"/>
    <w:rsid w:val="00956FAD"/>
    <w:rsid w:val="009738FD"/>
    <w:rsid w:val="00974633"/>
    <w:rsid w:val="00975854"/>
    <w:rsid w:val="00977AB9"/>
    <w:rsid w:val="00994118"/>
    <w:rsid w:val="009A7611"/>
    <w:rsid w:val="009C79AD"/>
    <w:rsid w:val="009D7E36"/>
    <w:rsid w:val="00A22795"/>
    <w:rsid w:val="00A31E66"/>
    <w:rsid w:val="00A60045"/>
    <w:rsid w:val="00A86428"/>
    <w:rsid w:val="00AB2757"/>
    <w:rsid w:val="00AD2639"/>
    <w:rsid w:val="00AD6AC6"/>
    <w:rsid w:val="00AE72AF"/>
    <w:rsid w:val="00AF4644"/>
    <w:rsid w:val="00B01009"/>
    <w:rsid w:val="00B20DD1"/>
    <w:rsid w:val="00B330EE"/>
    <w:rsid w:val="00B37809"/>
    <w:rsid w:val="00B75744"/>
    <w:rsid w:val="00BD2E98"/>
    <w:rsid w:val="00BE4958"/>
    <w:rsid w:val="00C40946"/>
    <w:rsid w:val="00C47B01"/>
    <w:rsid w:val="00C67B93"/>
    <w:rsid w:val="00D32517"/>
    <w:rsid w:val="00D348F9"/>
    <w:rsid w:val="00D51754"/>
    <w:rsid w:val="00D64A80"/>
    <w:rsid w:val="00D73E57"/>
    <w:rsid w:val="00DB0D18"/>
    <w:rsid w:val="00DB7D18"/>
    <w:rsid w:val="00DD56B8"/>
    <w:rsid w:val="00E66C82"/>
    <w:rsid w:val="00E825E1"/>
    <w:rsid w:val="00EA0ECB"/>
    <w:rsid w:val="00EC5B43"/>
    <w:rsid w:val="00ED505B"/>
    <w:rsid w:val="00EE1A89"/>
    <w:rsid w:val="00EF0E41"/>
    <w:rsid w:val="00F54B9A"/>
    <w:rsid w:val="00F6638E"/>
    <w:rsid w:val="00F85046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4AB3"/>
  <w15:chartTrackingRefBased/>
  <w15:docId w15:val="{BDA7E283-5F2D-481B-BBE0-1F5556D5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next w:val="ContactInf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TableSpace">
    <w:name w:val="Table Space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Photo">
    <w:name w:val="Ph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FooterChar">
    <w:name w:val="Footer Char"/>
    <w:basedOn w:val="DefaultParagraphFont"/>
    <w:link w:val="Footer"/>
    <w:uiPriority w:val="99"/>
    <w:rPr>
      <w:color w:val="956AAC" w:themeColor="accent5"/>
    </w:rPr>
  </w:style>
  <w:style w:type="paragraph" w:styleId="Title">
    <w:name w:val="Title"/>
    <w:basedOn w:val="Normal"/>
    <w:link w:val="Title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styleId="NoSpacing">
    <w:name w:val="No Spacing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letterTable">
    <w:name w:val="Newsletter Table"/>
    <w:basedOn w:val="Table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NewsletterPhoto">
    <w:name w:val="Newsletter Photo"/>
    <w:basedOn w:val="Table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styleId="Hyperlink">
    <w:name w:val="Hyperlink"/>
    <w:basedOn w:val="DefaultParagraphFont"/>
    <w:uiPriority w:val="99"/>
    <w:unhideWhenUsed/>
    <w:rsid w:val="001C79F9"/>
    <w:rPr>
      <w:color w:val="199BD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B7D1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7D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B0D99"/>
    <w:rPr>
      <w:color w:val="956AA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2t.nchaurasia.in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chaurasia\AppData\Roaming\Microsoft\Templates\Elementary%20school%20newsletter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newsletter.dotx</Template>
  <TotalTime>79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Chaurasia, Naresh</dc:creator>
  <cp:keywords/>
  <cp:lastModifiedBy>message4naresh@gmail.com</cp:lastModifiedBy>
  <cp:revision>50</cp:revision>
  <cp:lastPrinted>2018-04-23T11:19:00Z</cp:lastPrinted>
  <dcterms:created xsi:type="dcterms:W3CDTF">2017-09-22T02:27:00Z</dcterms:created>
  <dcterms:modified xsi:type="dcterms:W3CDTF">2018-04-23T11:36:00Z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TC028051399991</vt:lpwstr>
  </property>
</Properties>
</file>